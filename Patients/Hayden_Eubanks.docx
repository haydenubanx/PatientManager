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9F8A" w14:textId="707620E0" w:rsidR="00AE3A44" w:rsidRPr="00AE3A44" w:rsidRDefault="00D448FF" w:rsidP="00C30BCE">
      <w:pPr>
        <w:spacing w:after="0" w:line="360" w:lineRule="auto"/>
        <w:ind w:left="720"/>
        <w:jc w:val="center"/>
        <w:rPr>
          <w:rFonts w:ascii="Times New Roman Bold" w:eastAsia="Times New Roman" w:hAnsi="Times New Roman Bold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E1DAC0" wp14:editId="6AB60017">
            <wp:simplePos x="0" y="0"/>
            <wp:positionH relativeFrom="column">
              <wp:posOffset>205105</wp:posOffset>
            </wp:positionH>
            <wp:positionV relativeFrom="paragraph">
              <wp:posOffset>443230</wp:posOffset>
            </wp:positionV>
            <wp:extent cx="5556250" cy="4087495"/>
            <wp:effectExtent l="0" t="0" r="635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350">
        <w:rPr>
          <w:rFonts w:ascii="Times New Roman Bold" w:eastAsia="Times New Roman" w:hAnsi="Times New Roman Bold" w:cs="Times New Roman"/>
          <w:smallCaps/>
          <w:sz w:val="28"/>
          <w:szCs w:val="28"/>
        </w:rPr>
        <w:t xml:space="preserve">C++ Programming </w:t>
      </w:r>
      <w:r w:rsidR="00F51640">
        <w:rPr>
          <w:rFonts w:ascii="Times New Roman Bold" w:eastAsia="Times New Roman" w:hAnsi="Times New Roman Bold" w:cs="Times New Roman"/>
          <w:smallCaps/>
          <w:sz w:val="28"/>
          <w:szCs w:val="28"/>
        </w:rPr>
        <w:t>Assignment</w:t>
      </w:r>
      <w:r w:rsidR="000B0AB5">
        <w:rPr>
          <w:rFonts w:ascii="Times New Roman Bold" w:eastAsia="Times New Roman" w:hAnsi="Times New Roman Bold" w:cs="Times New Roman"/>
          <w:smallCaps/>
          <w:sz w:val="28"/>
          <w:szCs w:val="28"/>
        </w:rPr>
        <w:t xml:space="preserve"> </w:t>
      </w:r>
      <w:r w:rsidR="006359B3">
        <w:rPr>
          <w:rFonts w:ascii="Times New Roman Bold" w:eastAsia="Times New Roman" w:hAnsi="Times New Roman Bold" w:cs="Times New Roman"/>
          <w:smallCaps/>
          <w:sz w:val="28"/>
          <w:szCs w:val="28"/>
        </w:rPr>
        <w:t>4</w:t>
      </w:r>
      <w:r w:rsidR="00062350">
        <w:rPr>
          <w:rFonts w:ascii="Times New Roman Bold" w:eastAsia="Times New Roman" w:hAnsi="Times New Roman Bold" w:cs="Times New Roman"/>
          <w:smallCaps/>
          <w:sz w:val="28"/>
          <w:szCs w:val="28"/>
        </w:rPr>
        <w:t xml:space="preserve">: </w:t>
      </w:r>
      <w:r w:rsidR="006359B3">
        <w:rPr>
          <w:rFonts w:ascii="Times New Roman Bold" w:eastAsia="Times New Roman" w:hAnsi="Times New Roman Bold" w:cs="Times New Roman"/>
          <w:smallCaps/>
          <w:sz w:val="28"/>
          <w:szCs w:val="28"/>
        </w:rPr>
        <w:t>Patients</w:t>
      </w:r>
    </w:p>
    <w:p w14:paraId="5FC033E4" w14:textId="43F2920E" w:rsidR="00AE3A44" w:rsidRPr="00AE3A44" w:rsidRDefault="00AE3A44" w:rsidP="00AE3A4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5E5EC" w14:textId="208BD9C3" w:rsidR="00062350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0B90C7" wp14:editId="1EE8C015">
            <wp:simplePos x="0" y="0"/>
            <wp:positionH relativeFrom="column">
              <wp:posOffset>198755</wp:posOffset>
            </wp:positionH>
            <wp:positionV relativeFrom="paragraph">
              <wp:posOffset>271780</wp:posOffset>
            </wp:positionV>
            <wp:extent cx="5556250" cy="495681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87A23" w14:textId="275BAD64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041047" w14:textId="386CAE83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3B8D6D" w14:textId="77777777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F434B9" w14:textId="6466BC55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CA9A44D" wp14:editId="1CF51E17">
            <wp:simplePos x="0" y="0"/>
            <wp:positionH relativeFrom="column">
              <wp:posOffset>-140872</wp:posOffset>
            </wp:positionH>
            <wp:positionV relativeFrom="paragraph">
              <wp:posOffset>396240</wp:posOffset>
            </wp:positionV>
            <wp:extent cx="5955030" cy="5016500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34912" w14:textId="21E1E242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4811BD" w14:textId="26494848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9F8B16" w14:textId="48ADF488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2C6AEB" w14:textId="4DB998FB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938898" w14:textId="2CEEB67B" w:rsidR="00AE3A44" w:rsidRPr="000B0AB5" w:rsidRDefault="00062350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Assert the following…</w:t>
      </w:r>
    </w:p>
    <w:p w14:paraId="1C1E6B18" w14:textId="3A7DA907" w:rsid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a) I have not shared the source code in my program with anyone other than my instructor’s approved human sources. </w:t>
      </w:r>
    </w:p>
    <w:p w14:paraId="3D563EBA" w14:textId="3DD1BF2F" w:rsid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b) I have not used source code obtained from another student, or any other unauthorized source, either modified or unmodified. </w:t>
      </w:r>
    </w:p>
    <w:p w14:paraId="1B02AF02" w14:textId="77777777" w:rsid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c) If any source code or documentation used in my program was obtained from another source, such as a </w:t>
      </w:r>
      <w:proofErr w:type="gramStart"/>
      <w:r w:rsidRPr="00062350">
        <w:rPr>
          <w:rFonts w:ascii="Times New Roman" w:eastAsia="Times New Roman" w:hAnsi="Times New Roman" w:cs="Times New Roman"/>
          <w:sz w:val="24"/>
          <w:szCs w:val="24"/>
        </w:rPr>
        <w:t>text book</w:t>
      </w:r>
      <w:proofErr w:type="gramEnd"/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 or course notes, that has been clearly noted with a proper citation in the comments of my program. </w:t>
      </w:r>
    </w:p>
    <w:p w14:paraId="590DA181" w14:textId="30B14076" w:rsidR="00062350" w:rsidRP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>d) I have not knowingly designed this program in such a way as to defeat or interfere with the normal operation of any machine it is graded on or to produce apparently correct results when in fact it does not.</w:t>
      </w:r>
    </w:p>
    <w:p w14:paraId="617158E7" w14:textId="59435A99" w:rsidR="007F0CB8" w:rsidRPr="000B0AB5" w:rsidRDefault="006359B3" w:rsidP="000B0AB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7F0CB8" w:rsidRPr="000B0AB5" w:rsidSect="000B0AB5">
      <w:headerReference w:type="default" r:id="rId9"/>
      <w:footerReference w:type="default" r:id="rId10"/>
      <w:pgSz w:w="12240" w:h="20160" w:code="5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D27B" w14:textId="77777777" w:rsidR="00B17A39" w:rsidRDefault="00B17A39">
      <w:pPr>
        <w:spacing w:after="0" w:line="240" w:lineRule="auto"/>
      </w:pPr>
      <w:r>
        <w:separator/>
      </w:r>
    </w:p>
  </w:endnote>
  <w:endnote w:type="continuationSeparator" w:id="0">
    <w:p w14:paraId="551F7C40" w14:textId="77777777" w:rsidR="00B17A39" w:rsidRDefault="00B1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158210916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F84720" w14:textId="77777777" w:rsidR="00F3659C" w:rsidRPr="004271E2" w:rsidRDefault="0070061F" w:rsidP="004271E2">
            <w:pPr>
              <w:pStyle w:val="Footer"/>
              <w:jc w:val="right"/>
              <w:rPr>
                <w:rFonts w:ascii="Times New Roman" w:hAnsi="Times New Roman"/>
              </w:rPr>
            </w:pPr>
            <w:r w:rsidRPr="00D82ADE">
              <w:rPr>
                <w:rFonts w:ascii="Times New Roman" w:hAnsi="Times New Roman"/>
                <w:sz w:val="20"/>
              </w:rPr>
              <w:t xml:space="preserve">Page 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begin"/>
            </w:r>
            <w:r w:rsidRPr="00055F86">
              <w:rPr>
                <w:rFonts w:ascii="Times New Roman" w:hAnsi="Times New Roman"/>
                <w:bCs/>
                <w:sz w:val="20"/>
              </w:rPr>
              <w:instrText xml:space="preserve"> PAGE </w:instrTex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="006B3DC7">
              <w:rPr>
                <w:rFonts w:ascii="Times New Roman" w:hAnsi="Times New Roman"/>
                <w:bCs/>
                <w:noProof/>
                <w:sz w:val="20"/>
              </w:rPr>
              <w:t>1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D82ADE">
              <w:rPr>
                <w:rFonts w:ascii="Times New Roman" w:hAnsi="Times New Roman"/>
                <w:sz w:val="20"/>
              </w:rPr>
              <w:t xml:space="preserve"> of 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begin"/>
            </w:r>
            <w:r w:rsidRPr="00055F86">
              <w:rPr>
                <w:rFonts w:ascii="Times New Roman" w:hAnsi="Times New Roman"/>
                <w:bCs/>
                <w:sz w:val="20"/>
              </w:rPr>
              <w:instrText xml:space="preserve"> NUMPAGES  </w:instrTex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="006B3DC7">
              <w:rPr>
                <w:rFonts w:ascii="Times New Roman" w:hAnsi="Times New Roman"/>
                <w:bCs/>
                <w:noProof/>
                <w:sz w:val="20"/>
              </w:rPr>
              <w:t>1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9837" w14:textId="77777777" w:rsidR="00B17A39" w:rsidRDefault="00B17A39">
      <w:pPr>
        <w:spacing w:after="0" w:line="240" w:lineRule="auto"/>
      </w:pPr>
      <w:r>
        <w:separator/>
      </w:r>
    </w:p>
  </w:footnote>
  <w:footnote w:type="continuationSeparator" w:id="0">
    <w:p w14:paraId="38E97F6F" w14:textId="77777777" w:rsidR="00B17A39" w:rsidRDefault="00B17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A848" w14:textId="77F05D25" w:rsidR="000B0AB5" w:rsidRPr="00BD467E" w:rsidRDefault="000B0AB5" w:rsidP="000B0AB5">
    <w:pPr>
      <w:spacing w:after="0" w:line="240" w:lineRule="auto"/>
      <w:jc w:val="right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BD467E">
      <w:rPr>
        <w:rFonts w:ascii="Times New Roman" w:eastAsia="Times New Roman" w:hAnsi="Times New Roman" w:cs="Times New Roman"/>
        <w:b/>
        <w:bCs/>
        <w:sz w:val="24"/>
        <w:szCs w:val="24"/>
      </w:rPr>
      <w:t>CSIS 11</w:t>
    </w:r>
    <w:r w:rsidR="00BC4301">
      <w:rPr>
        <w:rFonts w:ascii="Times New Roman" w:eastAsia="Times New Roman" w:hAnsi="Times New Roman" w:cs="Times New Roman"/>
        <w:b/>
        <w:bCs/>
        <w:sz w:val="24"/>
        <w:szCs w:val="24"/>
      </w:rPr>
      <w:t>2</w:t>
    </w:r>
    <w:r w:rsidR="00062350">
      <w:rPr>
        <w:rFonts w:ascii="Times New Roman" w:eastAsia="Times New Roman" w:hAnsi="Times New Roman" w:cs="Times New Roman"/>
        <w:b/>
        <w:bCs/>
        <w:sz w:val="24"/>
        <w:szCs w:val="24"/>
      </w:rPr>
      <w:t>-B0</w:t>
    </w:r>
    <w:r w:rsidR="00BC4301">
      <w:rPr>
        <w:rFonts w:ascii="Times New Roman" w:eastAsia="Times New Roman" w:hAnsi="Times New Roman" w:cs="Times New Roman"/>
        <w:b/>
        <w:bCs/>
        <w:sz w:val="24"/>
        <w:szCs w:val="24"/>
      </w:rPr>
      <w:t>1</w:t>
    </w:r>
  </w:p>
  <w:p w14:paraId="2302913F" w14:textId="202F8E76" w:rsidR="000B0AB5" w:rsidRPr="00BD467E" w:rsidRDefault="00062350" w:rsidP="000B0AB5">
    <w:pPr>
      <w:spacing w:after="240" w:line="240" w:lineRule="auto"/>
      <w:jc w:val="right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 xml:space="preserve">C++ </w:t>
    </w:r>
    <w:r w:rsidR="00F51640">
      <w:rPr>
        <w:rFonts w:ascii="Times New Roman" w:eastAsia="Times New Roman" w:hAnsi="Times New Roman" w:cs="Times New Roman"/>
        <w:b/>
        <w:bCs/>
        <w:sz w:val="24"/>
        <w:szCs w:val="24"/>
      </w:rPr>
      <w:t>Assignment</w:t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 xml:space="preserve"> </w:t>
    </w:r>
    <w:r w:rsidR="006359B3">
      <w:rPr>
        <w:rFonts w:ascii="Times New Roman" w:eastAsia="Times New Roman" w:hAnsi="Times New Roman" w:cs="Times New Roman"/>
        <w:b/>
        <w:bCs/>
        <w:sz w:val="24"/>
        <w:szCs w:val="24"/>
      </w:rPr>
      <w:t>4</w:t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 xml:space="preserve"> (</w:t>
    </w:r>
    <w:r w:rsidR="006359B3">
      <w:rPr>
        <w:rFonts w:ascii="Times New Roman" w:eastAsia="Times New Roman" w:hAnsi="Times New Roman" w:cs="Times New Roman"/>
        <w:b/>
        <w:bCs/>
        <w:sz w:val="24"/>
        <w:szCs w:val="24"/>
      </w:rPr>
      <w:t>Patients</w:t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>)</w:t>
    </w:r>
    <w:r w:rsidR="000B0AB5" w:rsidRPr="000B0AB5">
      <w:rPr>
        <w:rFonts w:ascii="Times New Roman" w:eastAsia="Times New Roman" w:hAnsi="Times New Roman" w:cs="Times New Roman"/>
        <w:b/>
        <w:bCs/>
        <w:sz w:val="24"/>
        <w:szCs w:val="24"/>
        <w:highlight w:val="yellow"/>
      </w:rPr>
      <w:br/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>Hayden Eubanks</w:t>
    </w:r>
    <w:r w:rsidR="000B0AB5" w:rsidRPr="000B0AB5">
      <w:rPr>
        <w:rFonts w:ascii="Times New Roman" w:eastAsia="Times New Roman" w:hAnsi="Times New Roman" w:cs="Times New Roman"/>
        <w:b/>
        <w:bCs/>
        <w:sz w:val="24"/>
        <w:szCs w:val="24"/>
        <w:highlight w:val="yellow"/>
      </w:rPr>
      <w:br/>
    </w:r>
    <w:r w:rsidR="006359B3">
      <w:rPr>
        <w:rFonts w:ascii="Times New Roman" w:eastAsia="Times New Roman" w:hAnsi="Times New Roman" w:cs="Times New Roman"/>
        <w:b/>
        <w:bCs/>
        <w:sz w:val="24"/>
        <w:szCs w:val="24"/>
      </w:rPr>
      <w:t>20</w:t>
    </w:r>
    <w:r>
      <w:rPr>
        <w:rFonts w:ascii="Times New Roman" w:eastAsia="Times New Roman" w:hAnsi="Times New Roman" w:cs="Times New Roman"/>
        <w:b/>
        <w:bCs/>
        <w:sz w:val="24"/>
        <w:szCs w:val="24"/>
      </w:rPr>
      <w:t xml:space="preserve">, </w:t>
    </w:r>
    <w:r w:rsidR="006D6B92">
      <w:rPr>
        <w:rFonts w:ascii="Times New Roman" w:eastAsia="Times New Roman" w:hAnsi="Times New Roman" w:cs="Times New Roman"/>
        <w:b/>
        <w:bCs/>
        <w:sz w:val="24"/>
        <w:szCs w:val="24"/>
      </w:rPr>
      <w:t>September</w:t>
    </w:r>
    <w:r>
      <w:rPr>
        <w:rFonts w:ascii="Times New Roman" w:eastAsia="Times New Roman" w:hAnsi="Times New Roman" w:cs="Times New Roman"/>
        <w:b/>
        <w:bCs/>
        <w:sz w:val="24"/>
        <w:szCs w:val="24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350"/>
    <w:rsid w:val="00062350"/>
    <w:rsid w:val="000B0AB5"/>
    <w:rsid w:val="000B4D1D"/>
    <w:rsid w:val="000E4E46"/>
    <w:rsid w:val="000E5A14"/>
    <w:rsid w:val="001034F6"/>
    <w:rsid w:val="00142267"/>
    <w:rsid w:val="001954BA"/>
    <w:rsid w:val="001F2711"/>
    <w:rsid w:val="00270633"/>
    <w:rsid w:val="002D53C8"/>
    <w:rsid w:val="002F76D8"/>
    <w:rsid w:val="00302650"/>
    <w:rsid w:val="003165F7"/>
    <w:rsid w:val="003C665D"/>
    <w:rsid w:val="003D749E"/>
    <w:rsid w:val="003E1A41"/>
    <w:rsid w:val="004954A4"/>
    <w:rsid w:val="004A751C"/>
    <w:rsid w:val="00501982"/>
    <w:rsid w:val="00523D61"/>
    <w:rsid w:val="005B389A"/>
    <w:rsid w:val="00624E6C"/>
    <w:rsid w:val="006359B3"/>
    <w:rsid w:val="00663187"/>
    <w:rsid w:val="006B3DC7"/>
    <w:rsid w:val="006D6B92"/>
    <w:rsid w:val="0070061F"/>
    <w:rsid w:val="007747C7"/>
    <w:rsid w:val="008D3853"/>
    <w:rsid w:val="00900420"/>
    <w:rsid w:val="009D251D"/>
    <w:rsid w:val="009F18AB"/>
    <w:rsid w:val="00A0669E"/>
    <w:rsid w:val="00AA539F"/>
    <w:rsid w:val="00AB2DB5"/>
    <w:rsid w:val="00AE3A44"/>
    <w:rsid w:val="00B11D3B"/>
    <w:rsid w:val="00B17A39"/>
    <w:rsid w:val="00B32A2E"/>
    <w:rsid w:val="00BA74D8"/>
    <w:rsid w:val="00BB1396"/>
    <w:rsid w:val="00BC4301"/>
    <w:rsid w:val="00BE46F2"/>
    <w:rsid w:val="00C30BCE"/>
    <w:rsid w:val="00D448FF"/>
    <w:rsid w:val="00D46C8D"/>
    <w:rsid w:val="00E37012"/>
    <w:rsid w:val="00E8080A"/>
    <w:rsid w:val="00EC6C58"/>
    <w:rsid w:val="00F11756"/>
    <w:rsid w:val="00F24BAE"/>
    <w:rsid w:val="00F51640"/>
    <w:rsid w:val="00F610BF"/>
    <w:rsid w:val="00F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42534A"/>
  <w15:chartTrackingRefBased/>
  <w15:docId w15:val="{48AF3E5B-BBED-8148-95D5-2E2D7207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A44"/>
  </w:style>
  <w:style w:type="paragraph" w:styleId="Footer">
    <w:name w:val="footer"/>
    <w:basedOn w:val="Normal"/>
    <w:link w:val="FooterChar"/>
    <w:uiPriority w:val="99"/>
    <w:unhideWhenUsed/>
    <w:rsid w:val="00AE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A44"/>
  </w:style>
  <w:style w:type="paragraph" w:styleId="BalloonText">
    <w:name w:val="Balloon Text"/>
    <w:basedOn w:val="Normal"/>
    <w:link w:val="BalloonTextChar"/>
    <w:uiPriority w:val="99"/>
    <w:semiHidden/>
    <w:unhideWhenUsed/>
    <w:rsid w:val="00AE3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5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3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3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5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ydenubanx/Library/Group%20Containers/UBF8T346G9.Office/User%20Content.localized/Templates.localized/Article_Reviews_Template-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Article_Reviews_Template-new.dotx</Template>
  <TotalTime>29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Eubanks, Hayden</cp:lastModifiedBy>
  <cp:revision>12</cp:revision>
  <dcterms:created xsi:type="dcterms:W3CDTF">2021-06-14T11:52:00Z</dcterms:created>
  <dcterms:modified xsi:type="dcterms:W3CDTF">2021-09-20T12:03:00Z</dcterms:modified>
</cp:coreProperties>
</file>